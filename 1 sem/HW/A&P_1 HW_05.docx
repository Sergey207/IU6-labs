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431" w:rsidRPr="0024383B" w:rsidRDefault="00CC2F79" w:rsidP="00072DA2">
      <w:pPr>
        <w:spacing w:before="120" w:after="240"/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Домашние задания. </w:t>
      </w:r>
      <w:r w:rsidR="00D93431">
        <w:rPr>
          <w:b/>
          <w:sz w:val="28"/>
        </w:rPr>
        <w:t xml:space="preserve">Вариант </w:t>
      </w:r>
      <w:r w:rsidR="00F572B1">
        <w:rPr>
          <w:b/>
          <w:sz w:val="28"/>
        </w:rPr>
        <w:t>5</w:t>
      </w:r>
    </w:p>
    <w:p w:rsidR="009427CC" w:rsidRPr="006A16D0" w:rsidRDefault="009427CC" w:rsidP="00126010">
      <w:pPr>
        <w:ind w:firstLine="567"/>
        <w:jc w:val="both"/>
        <w:outlineLvl w:val="0"/>
        <w:rPr>
          <w:b/>
          <w:i/>
          <w:sz w:val="24"/>
          <w:szCs w:val="24"/>
        </w:rPr>
      </w:pPr>
      <w:r w:rsidRPr="009427CC">
        <w:rPr>
          <w:b/>
          <w:sz w:val="28"/>
          <w:szCs w:val="28"/>
        </w:rPr>
        <w:t>Задание 1 Программирование с использованием разветвленных и циклических процессов</w:t>
      </w:r>
      <w:r w:rsidRPr="00D36A9A">
        <w:rPr>
          <w:b/>
          <w:i/>
          <w:sz w:val="24"/>
          <w:szCs w:val="24"/>
        </w:rPr>
        <w:t xml:space="preserve"> </w:t>
      </w:r>
    </w:p>
    <w:p w:rsidR="00D93431" w:rsidRPr="003C5743" w:rsidRDefault="006A16D0" w:rsidP="00126010">
      <w:pPr>
        <w:ind w:firstLine="567"/>
        <w:jc w:val="both"/>
        <w:outlineLvl w:val="0"/>
        <w:rPr>
          <w:sz w:val="24"/>
        </w:rPr>
      </w:pPr>
      <w:r w:rsidRPr="006E14EB">
        <w:rPr>
          <w:b/>
          <w:i/>
          <w:sz w:val="24"/>
          <w:szCs w:val="24"/>
        </w:rPr>
        <w:t xml:space="preserve">Часть </w:t>
      </w:r>
      <w:smartTag w:uri="urn:schemas-microsoft-com:office:smarttags" w:element="metricconverter">
        <w:smartTagPr>
          <w:attr w:name="ProductID" w:val="1. См"/>
        </w:smartTagPr>
        <w:r w:rsidRPr="006E14EB">
          <w:rPr>
            <w:b/>
            <w:i/>
            <w:sz w:val="24"/>
            <w:szCs w:val="24"/>
          </w:rPr>
          <w:t>1.</w:t>
        </w:r>
        <w:r w:rsidRPr="006E14EB">
          <w:rPr>
            <w:sz w:val="24"/>
            <w:szCs w:val="24"/>
          </w:rPr>
          <w:t xml:space="preserve"> </w:t>
        </w:r>
        <w:r w:rsidRPr="006E14EB">
          <w:rPr>
            <w:sz w:val="24"/>
          </w:rPr>
          <w:t>См</w:t>
        </w:r>
      </w:smartTag>
      <w:r w:rsidRPr="006E14EB">
        <w:rPr>
          <w:sz w:val="24"/>
        </w:rPr>
        <w:t xml:space="preserve">. файл </w:t>
      </w:r>
      <w:r w:rsidRPr="006E14EB">
        <w:rPr>
          <w:i/>
          <w:sz w:val="24"/>
          <w:lang w:val="en-US"/>
        </w:rPr>
        <w:t>A</w:t>
      </w:r>
      <w:r w:rsidRPr="006E14EB">
        <w:rPr>
          <w:i/>
          <w:sz w:val="24"/>
        </w:rPr>
        <w:t>&amp;</w:t>
      </w:r>
      <w:r w:rsidRPr="006E14EB">
        <w:rPr>
          <w:i/>
          <w:sz w:val="24"/>
          <w:lang w:val="en-US"/>
        </w:rPr>
        <w:t>P</w:t>
      </w:r>
      <w:r w:rsidRPr="006E14EB">
        <w:rPr>
          <w:i/>
          <w:sz w:val="24"/>
        </w:rPr>
        <w:t xml:space="preserve">_1. </w:t>
      </w:r>
      <w:r w:rsidRPr="006E14EB">
        <w:rPr>
          <w:i/>
          <w:sz w:val="24"/>
          <w:lang w:val="en-US"/>
        </w:rPr>
        <w:t>HW</w:t>
      </w:r>
      <w:r w:rsidRPr="006E14EB">
        <w:rPr>
          <w:i/>
          <w:sz w:val="24"/>
        </w:rPr>
        <w:t xml:space="preserve"> 1.Часть 1</w:t>
      </w:r>
      <w:r w:rsidRPr="006E14EB">
        <w:rPr>
          <w:i/>
          <w:sz w:val="24"/>
          <w:szCs w:val="24"/>
        </w:rPr>
        <w:t>.</w:t>
      </w:r>
      <w:r w:rsidRPr="006E14EB">
        <w:rPr>
          <w:i/>
          <w:sz w:val="24"/>
          <w:szCs w:val="24"/>
          <w:lang w:val="en-US"/>
        </w:rPr>
        <w:t>doc</w:t>
      </w:r>
      <w:r w:rsidRPr="006E14EB">
        <w:rPr>
          <w:i/>
          <w:color w:val="000000"/>
          <w:sz w:val="24"/>
          <w:szCs w:val="24"/>
        </w:rPr>
        <w:t>.</w:t>
      </w:r>
    </w:p>
    <w:p w:rsidR="00D93431" w:rsidRPr="00D36A9A" w:rsidRDefault="00CC2F79" w:rsidP="00126010">
      <w:pPr>
        <w:ind w:firstLine="567"/>
        <w:jc w:val="both"/>
        <w:outlineLvl w:val="0"/>
        <w:rPr>
          <w:b/>
          <w:i/>
          <w:sz w:val="24"/>
        </w:rPr>
      </w:pPr>
      <w:r w:rsidRPr="00D36A9A">
        <w:rPr>
          <w:b/>
          <w:i/>
          <w:sz w:val="24"/>
          <w:szCs w:val="24"/>
        </w:rPr>
        <w:t>Часть 2</w:t>
      </w:r>
      <w:r w:rsidR="00D93431" w:rsidRPr="00D36A9A">
        <w:rPr>
          <w:b/>
          <w:i/>
          <w:sz w:val="24"/>
          <w:szCs w:val="24"/>
        </w:rPr>
        <w:t>.</w:t>
      </w:r>
      <w:r w:rsidR="00D93431" w:rsidRPr="00D36A9A">
        <w:rPr>
          <w:b/>
          <w:i/>
          <w:sz w:val="24"/>
        </w:rPr>
        <w:t xml:space="preserve"> </w:t>
      </w:r>
      <w:r w:rsidR="00D93431" w:rsidRPr="00D36A9A">
        <w:rPr>
          <w:b/>
          <w:i/>
          <w:sz w:val="24"/>
          <w:szCs w:val="24"/>
        </w:rPr>
        <w:t>Программирование разветвляющегося вычисли</w:t>
      </w:r>
      <w:r w:rsidR="00722264">
        <w:rPr>
          <w:b/>
          <w:i/>
          <w:sz w:val="24"/>
          <w:szCs w:val="24"/>
        </w:rPr>
        <w:t>тельного процесса</w:t>
      </w:r>
    </w:p>
    <w:p w:rsidR="00D93431" w:rsidRPr="004E0963" w:rsidRDefault="00FB1020" w:rsidP="004E0963">
      <w:pPr>
        <w:ind w:firstLine="567"/>
        <w:jc w:val="both"/>
        <w:rPr>
          <w:sz w:val="24"/>
        </w:rPr>
      </w:pPr>
      <w:r w:rsidRPr="004E1D61">
        <w:rPr>
          <w:sz w:val="24"/>
          <w:szCs w:val="24"/>
        </w:rPr>
        <w:t xml:space="preserve">Дано квадратное уравнение </w:t>
      </w:r>
      <w:r w:rsidRPr="004E1D61">
        <w:rPr>
          <w:sz w:val="24"/>
          <w:szCs w:val="24"/>
          <w:lang w:val="en-US"/>
        </w:rPr>
        <w:t>ax</w:t>
      </w:r>
      <w:r w:rsidRPr="004E1D61">
        <w:rPr>
          <w:sz w:val="24"/>
          <w:szCs w:val="24"/>
          <w:vertAlign w:val="superscript"/>
        </w:rPr>
        <w:t>2</w:t>
      </w:r>
      <w:r w:rsidRPr="004E1D61">
        <w:rPr>
          <w:sz w:val="24"/>
          <w:szCs w:val="24"/>
        </w:rPr>
        <w:t>+</w:t>
      </w:r>
      <w:proofErr w:type="spellStart"/>
      <w:r w:rsidRPr="004E1D61">
        <w:rPr>
          <w:sz w:val="24"/>
          <w:szCs w:val="24"/>
          <w:lang w:val="en-US"/>
        </w:rPr>
        <w:t>bx</w:t>
      </w:r>
      <w:proofErr w:type="spellEnd"/>
      <w:r w:rsidRPr="004E1D61">
        <w:rPr>
          <w:sz w:val="24"/>
          <w:szCs w:val="24"/>
        </w:rPr>
        <w:t>+</w:t>
      </w:r>
      <w:r w:rsidRPr="004E1D61">
        <w:rPr>
          <w:sz w:val="24"/>
          <w:szCs w:val="24"/>
          <w:lang w:val="en-US"/>
        </w:rPr>
        <w:t>c</w:t>
      </w:r>
      <w:r w:rsidRPr="004E1D61">
        <w:rPr>
          <w:sz w:val="24"/>
          <w:szCs w:val="24"/>
        </w:rPr>
        <w:t>=0</w:t>
      </w:r>
      <w:r>
        <w:rPr>
          <w:sz w:val="24"/>
          <w:szCs w:val="24"/>
        </w:rPr>
        <w:t>,</w:t>
      </w:r>
      <w:r w:rsidR="007222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где </w:t>
      </w:r>
      <w:r w:rsidRPr="004E1D61">
        <w:rPr>
          <w:sz w:val="24"/>
          <w:szCs w:val="24"/>
          <w:lang w:val="en-US"/>
        </w:rPr>
        <w:t>a</w:t>
      </w:r>
      <w:r w:rsidRPr="004E1D61">
        <w:rPr>
          <w:sz w:val="24"/>
          <w:szCs w:val="24"/>
        </w:rPr>
        <w:t xml:space="preserve">, </w:t>
      </w:r>
      <w:r w:rsidRPr="004E1D61">
        <w:rPr>
          <w:sz w:val="24"/>
          <w:szCs w:val="24"/>
          <w:lang w:val="en-US"/>
        </w:rPr>
        <w:t>b</w:t>
      </w:r>
      <w:r w:rsidRPr="004E1D61">
        <w:rPr>
          <w:sz w:val="24"/>
          <w:szCs w:val="24"/>
        </w:rPr>
        <w:t xml:space="preserve">, </w:t>
      </w:r>
      <w:r w:rsidRPr="004E1D61">
        <w:rPr>
          <w:sz w:val="24"/>
          <w:szCs w:val="24"/>
          <w:lang w:val="en-US"/>
        </w:rPr>
        <w:t>c</w:t>
      </w:r>
      <w:r w:rsidRPr="004E1D61">
        <w:rPr>
          <w:sz w:val="24"/>
          <w:szCs w:val="24"/>
        </w:rPr>
        <w:t xml:space="preserve"> </w:t>
      </w:r>
      <w:r w:rsidR="00F97825">
        <w:rPr>
          <w:sz w:val="24"/>
          <w:szCs w:val="24"/>
        </w:rPr>
        <w:t>–</w:t>
      </w:r>
      <w:r w:rsidRPr="004E1D61">
        <w:rPr>
          <w:sz w:val="24"/>
          <w:szCs w:val="24"/>
        </w:rPr>
        <w:t xml:space="preserve"> действительные числа. Выяснить обладает ли оно действительными корнями, и если да, то найти их. В противном случае выдать сообщение об отсу</w:t>
      </w:r>
      <w:r w:rsidRPr="004E1D61">
        <w:rPr>
          <w:sz w:val="24"/>
          <w:szCs w:val="24"/>
        </w:rPr>
        <w:t>т</w:t>
      </w:r>
      <w:r w:rsidRPr="004E1D61">
        <w:rPr>
          <w:sz w:val="24"/>
          <w:szCs w:val="24"/>
        </w:rPr>
        <w:t>ствии действительных корней.</w:t>
      </w:r>
    </w:p>
    <w:p w:rsidR="00D93431" w:rsidRPr="007F7D88" w:rsidRDefault="00CC2F79" w:rsidP="00126010">
      <w:pPr>
        <w:ind w:firstLine="567"/>
        <w:jc w:val="both"/>
        <w:outlineLvl w:val="0"/>
        <w:rPr>
          <w:b/>
          <w:i/>
          <w:sz w:val="24"/>
        </w:rPr>
      </w:pPr>
      <w:r w:rsidRPr="007F7D88">
        <w:rPr>
          <w:b/>
          <w:i/>
          <w:sz w:val="24"/>
          <w:szCs w:val="24"/>
        </w:rPr>
        <w:t>Часть 3</w:t>
      </w:r>
      <w:r w:rsidR="00D93431" w:rsidRPr="007F7D88">
        <w:rPr>
          <w:b/>
          <w:i/>
          <w:sz w:val="24"/>
          <w:szCs w:val="24"/>
        </w:rPr>
        <w:t>.</w:t>
      </w:r>
      <w:r w:rsidR="00D93431" w:rsidRPr="007F7D88">
        <w:rPr>
          <w:b/>
          <w:i/>
          <w:sz w:val="24"/>
        </w:rPr>
        <w:t xml:space="preserve"> </w:t>
      </w:r>
      <w:r w:rsidR="00D93431" w:rsidRPr="007F7D88">
        <w:rPr>
          <w:b/>
          <w:i/>
          <w:sz w:val="24"/>
          <w:szCs w:val="24"/>
        </w:rPr>
        <w:t>Программирование цик</w:t>
      </w:r>
      <w:r w:rsidR="00722264" w:rsidRPr="007F7D88">
        <w:rPr>
          <w:b/>
          <w:i/>
          <w:sz w:val="24"/>
          <w:szCs w:val="24"/>
        </w:rPr>
        <w:t xml:space="preserve">лического процесса. </w:t>
      </w:r>
    </w:p>
    <w:p w:rsidR="00C05C37" w:rsidRPr="007F7D88" w:rsidRDefault="00FB1020" w:rsidP="00C05C37">
      <w:pPr>
        <w:ind w:firstLine="567"/>
        <w:jc w:val="both"/>
        <w:rPr>
          <w:sz w:val="24"/>
          <w:szCs w:val="24"/>
        </w:rPr>
      </w:pPr>
      <w:r w:rsidRPr="007F7D88">
        <w:rPr>
          <w:sz w:val="24"/>
          <w:szCs w:val="24"/>
        </w:rPr>
        <w:t xml:space="preserve">Решить задачу с точностью </w:t>
      </w:r>
      <w:r w:rsidRPr="007F7D88">
        <w:rPr>
          <w:sz w:val="24"/>
          <w:szCs w:val="24"/>
        </w:rPr>
        <w:sym w:font="Symbol" w:char="F078"/>
      </w:r>
      <w:r w:rsidRPr="007F7D88">
        <w:rPr>
          <w:sz w:val="24"/>
          <w:szCs w:val="24"/>
        </w:rPr>
        <w:t>, организовав итерационный цикл.</w:t>
      </w:r>
      <w:r w:rsidR="00F53C04" w:rsidRPr="007F7D88">
        <w:rPr>
          <w:sz w:val="24"/>
          <w:szCs w:val="24"/>
        </w:rPr>
        <w:t xml:space="preserve"> </w:t>
      </w:r>
      <w:r w:rsidR="007F7D88" w:rsidRPr="007F7D88">
        <w:rPr>
          <w:sz w:val="24"/>
          <w:szCs w:val="24"/>
        </w:rPr>
        <w:t xml:space="preserve">Значение точности </w:t>
      </w:r>
      <w:r w:rsidR="00F53C04" w:rsidRPr="007F7D88">
        <w:rPr>
          <w:sz w:val="24"/>
          <w:szCs w:val="24"/>
        </w:rPr>
        <w:t>вводится с кл</w:t>
      </w:r>
      <w:r w:rsidR="00F53C04" w:rsidRPr="007F7D88">
        <w:rPr>
          <w:sz w:val="24"/>
          <w:szCs w:val="24"/>
        </w:rPr>
        <w:t>а</w:t>
      </w:r>
      <w:r w:rsidR="00F53C04" w:rsidRPr="007F7D88">
        <w:rPr>
          <w:sz w:val="24"/>
          <w:szCs w:val="24"/>
        </w:rPr>
        <w:t>виатуры.</w:t>
      </w:r>
      <w:r w:rsidR="009427CC" w:rsidRPr="009427CC">
        <w:rPr>
          <w:sz w:val="24"/>
          <w:szCs w:val="24"/>
        </w:rPr>
        <w:t xml:space="preserve"> </w:t>
      </w:r>
      <w:r w:rsidRPr="007F7D88">
        <w:rPr>
          <w:sz w:val="24"/>
          <w:szCs w:val="24"/>
        </w:rPr>
        <w:t xml:space="preserve">Вычислить значение </w:t>
      </w:r>
      <w:r w:rsidR="00722264" w:rsidRPr="007F7D88">
        <w:rPr>
          <w:sz w:val="24"/>
          <w:szCs w:val="24"/>
        </w:rPr>
        <w:t xml:space="preserve">площади, ограниченной функцией </w:t>
      </w:r>
      <w:r w:rsidR="00EC165F" w:rsidRPr="007F7D88">
        <w:rPr>
          <w:sz w:val="24"/>
          <w:szCs w:val="24"/>
          <w:lang w:val="en-US"/>
        </w:rPr>
        <w:t>y</w:t>
      </w:r>
      <w:r w:rsidR="00EC165F" w:rsidRPr="007F7D88">
        <w:rPr>
          <w:sz w:val="24"/>
          <w:szCs w:val="24"/>
        </w:rPr>
        <w:t>=</w:t>
      </w:r>
      <w:r w:rsidR="00047831" w:rsidRPr="007F7D88">
        <w:rPr>
          <w:sz w:val="24"/>
          <w:szCs w:val="24"/>
          <w:lang w:val="en-US"/>
        </w:rPr>
        <w:t>ln</w:t>
      </w:r>
      <w:r w:rsidR="00047831" w:rsidRPr="007F7D88">
        <w:rPr>
          <w:sz w:val="24"/>
          <w:szCs w:val="24"/>
        </w:rPr>
        <w:t>(</w:t>
      </w:r>
      <w:r w:rsidR="00047831" w:rsidRPr="007F7D88">
        <w:rPr>
          <w:sz w:val="24"/>
          <w:szCs w:val="24"/>
          <w:lang w:val="en-US"/>
        </w:rPr>
        <w:t>x</w:t>
      </w:r>
      <w:r w:rsidR="00047831" w:rsidRPr="007F7D88">
        <w:rPr>
          <w:sz w:val="24"/>
          <w:szCs w:val="24"/>
        </w:rPr>
        <w:t xml:space="preserve">) и осью </w:t>
      </w:r>
      <w:r w:rsidR="00047831" w:rsidRPr="007F7D88">
        <w:rPr>
          <w:sz w:val="24"/>
          <w:szCs w:val="24"/>
          <w:lang w:val="en-US"/>
        </w:rPr>
        <w:t>x</w:t>
      </w:r>
      <w:r w:rsidR="00047831" w:rsidRPr="007F7D88">
        <w:rPr>
          <w:sz w:val="24"/>
          <w:szCs w:val="24"/>
        </w:rPr>
        <w:t xml:space="preserve"> на интервале по фо</w:t>
      </w:r>
      <w:r w:rsidR="00047831" w:rsidRPr="007F7D88">
        <w:rPr>
          <w:sz w:val="24"/>
          <w:szCs w:val="24"/>
        </w:rPr>
        <w:t>р</w:t>
      </w:r>
      <w:r w:rsidR="00047831" w:rsidRPr="007F7D88">
        <w:rPr>
          <w:sz w:val="24"/>
          <w:szCs w:val="24"/>
        </w:rPr>
        <w:t xml:space="preserve">муле: </w:t>
      </w:r>
      <w:r w:rsidR="00047831" w:rsidRPr="007F7D88">
        <w:rPr>
          <w:position w:val="-28"/>
          <w:sz w:val="24"/>
          <w:szCs w:val="24"/>
        </w:rPr>
        <w:object w:dxaOrig="18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25pt;height:33.75pt" o:ole="">
            <v:imagedata r:id="rId7" o:title=""/>
          </v:shape>
          <o:OLEObject Type="Embed" ProgID="Equation.3" ShapeID="_x0000_i1025" DrawAspect="Content" ObjectID="_1742240696" r:id="rId8"/>
        </w:object>
      </w:r>
      <w:r w:rsidR="00047831" w:rsidRPr="007F7D88">
        <w:rPr>
          <w:sz w:val="24"/>
          <w:szCs w:val="24"/>
        </w:rPr>
        <w:t xml:space="preserve">, где </w:t>
      </w:r>
      <w:r w:rsidR="00047831" w:rsidRPr="007F7D88">
        <w:rPr>
          <w:sz w:val="24"/>
          <w:szCs w:val="24"/>
          <w:lang w:val="en-US"/>
        </w:rPr>
        <w:t>n</w:t>
      </w:r>
      <w:r w:rsidR="00047831" w:rsidRPr="007F7D88">
        <w:rPr>
          <w:sz w:val="24"/>
          <w:szCs w:val="24"/>
        </w:rPr>
        <w:t xml:space="preserve"> – количество отрезков разбиения, </w:t>
      </w:r>
      <w:r w:rsidR="00047831" w:rsidRPr="007F7D88">
        <w:rPr>
          <w:sz w:val="24"/>
          <w:szCs w:val="24"/>
          <w:lang w:val="en-US"/>
        </w:rPr>
        <w:t>a</w:t>
      </w:r>
      <w:r w:rsidR="00047831" w:rsidRPr="007F7D88">
        <w:rPr>
          <w:sz w:val="24"/>
          <w:szCs w:val="24"/>
        </w:rPr>
        <w:t>,</w:t>
      </w:r>
      <w:r w:rsidR="00047831" w:rsidRPr="007F7D88">
        <w:rPr>
          <w:sz w:val="24"/>
          <w:szCs w:val="24"/>
          <w:lang w:val="en-US"/>
        </w:rPr>
        <w:t>b</w:t>
      </w:r>
      <w:r w:rsidR="00047831" w:rsidRPr="007F7D88">
        <w:rPr>
          <w:sz w:val="24"/>
          <w:szCs w:val="24"/>
        </w:rPr>
        <w:t xml:space="preserve"> – начало и конец ин</w:t>
      </w:r>
      <w:r w:rsidR="00F53C04" w:rsidRPr="007F7D88">
        <w:rPr>
          <w:sz w:val="24"/>
          <w:szCs w:val="24"/>
        </w:rPr>
        <w:t>тервала.</w:t>
      </w:r>
    </w:p>
    <w:p w:rsidR="00D93431" w:rsidRPr="006A16D0" w:rsidRDefault="00C05C37" w:rsidP="00C05C37">
      <w:pPr>
        <w:ind w:firstLine="567"/>
        <w:jc w:val="both"/>
        <w:rPr>
          <w:sz w:val="24"/>
        </w:rPr>
      </w:pPr>
      <w:r w:rsidRPr="007F7D88">
        <w:rPr>
          <w:sz w:val="24"/>
          <w:szCs w:val="24"/>
        </w:rPr>
        <w:t xml:space="preserve">Проверить программу для точности </w:t>
      </w:r>
      <w:r w:rsidRPr="007F7D88">
        <w:rPr>
          <w:sz w:val="24"/>
          <w:szCs w:val="24"/>
        </w:rPr>
        <w:sym w:font="Symbol" w:char="F078"/>
      </w:r>
      <w:r w:rsidRPr="007F7D88">
        <w:rPr>
          <w:sz w:val="24"/>
          <w:szCs w:val="24"/>
        </w:rPr>
        <w:t>=10</w:t>
      </w:r>
      <w:r w:rsidRPr="007F7D88">
        <w:rPr>
          <w:sz w:val="24"/>
          <w:szCs w:val="24"/>
          <w:vertAlign w:val="superscript"/>
        </w:rPr>
        <w:t>-3</w:t>
      </w:r>
      <w:r w:rsidRPr="007F7D88">
        <w:rPr>
          <w:sz w:val="24"/>
          <w:szCs w:val="24"/>
        </w:rPr>
        <w:t>, 10</w:t>
      </w:r>
      <w:r w:rsidRPr="007F7D88">
        <w:rPr>
          <w:sz w:val="24"/>
          <w:szCs w:val="24"/>
          <w:vertAlign w:val="superscript"/>
        </w:rPr>
        <w:t>-4</w:t>
      </w:r>
      <w:r w:rsidR="00F53C04" w:rsidRPr="007F7D88">
        <w:rPr>
          <w:sz w:val="24"/>
          <w:szCs w:val="24"/>
        </w:rPr>
        <w:t xml:space="preserve"> и </w:t>
      </w:r>
      <w:r w:rsidRPr="007F7D88">
        <w:rPr>
          <w:sz w:val="24"/>
          <w:szCs w:val="24"/>
        </w:rPr>
        <w:t xml:space="preserve">а=1, </w:t>
      </w:r>
      <w:r w:rsidRPr="007F7D88">
        <w:rPr>
          <w:sz w:val="24"/>
          <w:szCs w:val="24"/>
          <w:lang w:val="en-US"/>
        </w:rPr>
        <w:t>b</w:t>
      </w:r>
      <w:r w:rsidRPr="007F7D88">
        <w:rPr>
          <w:sz w:val="24"/>
          <w:szCs w:val="24"/>
        </w:rPr>
        <w:t>=2. Определить, как изменяется число ит</w:t>
      </w:r>
      <w:r w:rsidRPr="007F7D88">
        <w:rPr>
          <w:sz w:val="24"/>
          <w:szCs w:val="24"/>
        </w:rPr>
        <w:t>е</w:t>
      </w:r>
      <w:r w:rsidRPr="007F7D88">
        <w:rPr>
          <w:sz w:val="24"/>
          <w:szCs w:val="24"/>
        </w:rPr>
        <w:t>раций при изменении точ</w:t>
      </w:r>
      <w:r w:rsidR="00F53C04" w:rsidRPr="007F7D88">
        <w:rPr>
          <w:sz w:val="24"/>
          <w:szCs w:val="24"/>
        </w:rPr>
        <w:t>ности. Считать точным значением</w:t>
      </w:r>
      <w:r w:rsidRPr="007F7D88">
        <w:rPr>
          <w:sz w:val="24"/>
          <w:szCs w:val="24"/>
        </w:rPr>
        <w:t xml:space="preserve"> </w:t>
      </w:r>
      <w:r w:rsidR="004261AA" w:rsidRPr="007F7D88">
        <w:rPr>
          <w:sz w:val="24"/>
          <w:szCs w:val="24"/>
        </w:rPr>
        <w:t xml:space="preserve">площади </w:t>
      </w:r>
      <w:r w:rsidRPr="007F7D88">
        <w:rPr>
          <w:sz w:val="24"/>
          <w:szCs w:val="24"/>
        </w:rPr>
        <w:t>0,3862943611199.</w:t>
      </w:r>
    </w:p>
    <w:p w:rsidR="00E002B8" w:rsidRDefault="00E002B8" w:rsidP="00126010">
      <w:pPr>
        <w:ind w:firstLine="567"/>
        <w:jc w:val="both"/>
        <w:rPr>
          <w:b/>
          <w:sz w:val="28"/>
          <w:szCs w:val="28"/>
        </w:rPr>
      </w:pPr>
    </w:p>
    <w:p w:rsidR="009427CC" w:rsidRPr="006A16D0" w:rsidRDefault="009427CC" w:rsidP="00126010">
      <w:pPr>
        <w:ind w:firstLine="567"/>
        <w:jc w:val="both"/>
        <w:outlineLvl w:val="0"/>
        <w:rPr>
          <w:b/>
          <w:i/>
          <w:sz w:val="24"/>
        </w:rPr>
      </w:pPr>
      <w:r w:rsidRPr="009427CC">
        <w:rPr>
          <w:b/>
          <w:sz w:val="28"/>
          <w:szCs w:val="28"/>
        </w:rPr>
        <w:t>Задание 2 Обработка массивов и строк. Создание программных модулей</w:t>
      </w:r>
      <w:r w:rsidRPr="00D36A9A">
        <w:rPr>
          <w:b/>
          <w:i/>
          <w:sz w:val="24"/>
        </w:rPr>
        <w:t xml:space="preserve"> </w:t>
      </w:r>
    </w:p>
    <w:p w:rsidR="008F1908" w:rsidRPr="00D36A9A" w:rsidRDefault="008F1908" w:rsidP="00126010">
      <w:pPr>
        <w:ind w:firstLine="567"/>
        <w:jc w:val="both"/>
        <w:outlineLvl w:val="0"/>
        <w:rPr>
          <w:b/>
          <w:i/>
          <w:sz w:val="24"/>
        </w:rPr>
      </w:pPr>
      <w:r w:rsidRPr="00D36A9A">
        <w:rPr>
          <w:b/>
          <w:i/>
          <w:sz w:val="24"/>
        </w:rPr>
        <w:t xml:space="preserve">Часть 1. </w:t>
      </w:r>
      <w:r w:rsidR="00D36A9A">
        <w:rPr>
          <w:b/>
          <w:i/>
          <w:sz w:val="24"/>
        </w:rPr>
        <w:t>Обработка о</w:t>
      </w:r>
      <w:r w:rsidR="00873089" w:rsidRPr="00D36A9A">
        <w:rPr>
          <w:b/>
          <w:i/>
          <w:sz w:val="24"/>
        </w:rPr>
        <w:t>дномерны</w:t>
      </w:r>
      <w:r w:rsidR="00D36A9A">
        <w:rPr>
          <w:b/>
          <w:i/>
          <w:sz w:val="24"/>
        </w:rPr>
        <w:t>х</w:t>
      </w:r>
      <w:r w:rsidR="00873089" w:rsidRPr="00D36A9A">
        <w:rPr>
          <w:b/>
          <w:i/>
          <w:sz w:val="24"/>
        </w:rPr>
        <w:t xml:space="preserve"> м</w:t>
      </w:r>
      <w:r w:rsidRPr="00D36A9A">
        <w:rPr>
          <w:b/>
          <w:i/>
          <w:sz w:val="24"/>
        </w:rPr>
        <w:t>ассив</w:t>
      </w:r>
      <w:r w:rsidR="00D36A9A">
        <w:rPr>
          <w:b/>
          <w:i/>
          <w:sz w:val="24"/>
        </w:rPr>
        <w:t>ов</w:t>
      </w:r>
    </w:p>
    <w:p w:rsidR="008F1908" w:rsidRPr="00474533" w:rsidRDefault="008F1908" w:rsidP="00474533">
      <w:pPr>
        <w:pStyle w:val="a5"/>
        <w:spacing w:line="240" w:lineRule="auto"/>
        <w:ind w:firstLine="567"/>
        <w:rPr>
          <w:szCs w:val="24"/>
        </w:rPr>
      </w:pPr>
      <w:r w:rsidRPr="00474533">
        <w:rPr>
          <w:szCs w:val="24"/>
        </w:rPr>
        <w:t xml:space="preserve">Сортировать одномерный массив </w:t>
      </w:r>
      <w:r w:rsidR="00FB1020" w:rsidRPr="00474533">
        <w:rPr>
          <w:szCs w:val="24"/>
        </w:rPr>
        <w:t xml:space="preserve">целых чисел по </w:t>
      </w:r>
      <w:proofErr w:type="spellStart"/>
      <w:r w:rsidR="00FB1020" w:rsidRPr="00474533">
        <w:rPr>
          <w:szCs w:val="24"/>
        </w:rPr>
        <w:t>неубыванию</w:t>
      </w:r>
      <w:proofErr w:type="spellEnd"/>
      <w:r w:rsidR="00FB1020" w:rsidRPr="00474533">
        <w:rPr>
          <w:szCs w:val="24"/>
        </w:rPr>
        <w:t xml:space="preserve"> количества цифр</w:t>
      </w:r>
      <w:r w:rsidRPr="00474533">
        <w:rPr>
          <w:szCs w:val="24"/>
        </w:rPr>
        <w:t>. Использовать м</w:t>
      </w:r>
      <w:r w:rsidRPr="00474533">
        <w:rPr>
          <w:szCs w:val="24"/>
        </w:rPr>
        <w:t>е</w:t>
      </w:r>
      <w:r w:rsidRPr="00474533">
        <w:rPr>
          <w:szCs w:val="24"/>
        </w:rPr>
        <w:t xml:space="preserve">тод </w:t>
      </w:r>
      <w:r w:rsidR="00FB1020" w:rsidRPr="00474533">
        <w:rPr>
          <w:szCs w:val="24"/>
        </w:rPr>
        <w:t>вставки</w:t>
      </w:r>
      <w:r w:rsidRPr="00474533">
        <w:rPr>
          <w:szCs w:val="24"/>
        </w:rPr>
        <w:t>.</w:t>
      </w:r>
    </w:p>
    <w:p w:rsidR="004A16B3" w:rsidRPr="00D36A9A" w:rsidRDefault="008F1908" w:rsidP="00126010">
      <w:pPr>
        <w:ind w:firstLine="567"/>
        <w:jc w:val="both"/>
        <w:outlineLvl w:val="0"/>
        <w:rPr>
          <w:b/>
          <w:i/>
          <w:sz w:val="24"/>
        </w:rPr>
      </w:pPr>
      <w:r w:rsidRPr="00D36A9A">
        <w:rPr>
          <w:b/>
          <w:i/>
          <w:sz w:val="24"/>
        </w:rPr>
        <w:t>Часть 2</w:t>
      </w:r>
      <w:r w:rsidR="004A16B3" w:rsidRPr="00D36A9A">
        <w:rPr>
          <w:b/>
          <w:i/>
          <w:sz w:val="24"/>
        </w:rPr>
        <w:t xml:space="preserve">. </w:t>
      </w:r>
      <w:r w:rsidR="00D36A9A">
        <w:rPr>
          <w:b/>
          <w:i/>
          <w:sz w:val="24"/>
        </w:rPr>
        <w:t xml:space="preserve">Обработка </w:t>
      </w:r>
      <w:r w:rsidR="00706337">
        <w:rPr>
          <w:b/>
          <w:i/>
          <w:sz w:val="24"/>
        </w:rPr>
        <w:t>строк</w:t>
      </w:r>
    </w:p>
    <w:p w:rsidR="00533031" w:rsidRPr="00706337" w:rsidRDefault="00706337" w:rsidP="00706337">
      <w:pPr>
        <w:ind w:firstLine="567"/>
        <w:jc w:val="both"/>
        <w:outlineLvl w:val="0"/>
        <w:rPr>
          <w:sz w:val="24"/>
          <w:szCs w:val="24"/>
        </w:rPr>
      </w:pPr>
      <w:r w:rsidRPr="00706337">
        <w:rPr>
          <w:sz w:val="24"/>
          <w:szCs w:val="24"/>
        </w:rPr>
        <w:t>Дана непустая последовательность слов из строчных латинских букв (количество слов больше 3): между соседними словами - запятая, за последним словом - точка. Определить количество слов, кот</w:t>
      </w:r>
      <w:r w:rsidRPr="00706337">
        <w:rPr>
          <w:sz w:val="24"/>
          <w:szCs w:val="24"/>
        </w:rPr>
        <w:t>о</w:t>
      </w:r>
      <w:r w:rsidRPr="00706337">
        <w:rPr>
          <w:sz w:val="24"/>
          <w:szCs w:val="24"/>
        </w:rPr>
        <w:t>рые содержат более трех гласных букв.</w:t>
      </w:r>
    </w:p>
    <w:p w:rsidR="00E97BD7" w:rsidRPr="007F7D88" w:rsidRDefault="003C5743" w:rsidP="00126010">
      <w:pPr>
        <w:ind w:firstLine="567"/>
        <w:jc w:val="both"/>
        <w:outlineLvl w:val="0"/>
        <w:rPr>
          <w:b/>
          <w:i/>
          <w:sz w:val="24"/>
        </w:rPr>
      </w:pPr>
      <w:r w:rsidRPr="007F7D88">
        <w:rPr>
          <w:b/>
          <w:i/>
          <w:sz w:val="24"/>
        </w:rPr>
        <w:t xml:space="preserve">Часть </w:t>
      </w:r>
      <w:r w:rsidR="00706337">
        <w:rPr>
          <w:b/>
          <w:i/>
          <w:sz w:val="24"/>
        </w:rPr>
        <w:t>3</w:t>
      </w:r>
      <w:r w:rsidR="004E311E" w:rsidRPr="007F7D88">
        <w:rPr>
          <w:b/>
          <w:i/>
          <w:sz w:val="24"/>
        </w:rPr>
        <w:t>.</w:t>
      </w:r>
      <w:r w:rsidR="00D93431" w:rsidRPr="007F7D88">
        <w:rPr>
          <w:b/>
          <w:i/>
          <w:sz w:val="24"/>
        </w:rPr>
        <w:t xml:space="preserve"> Создание </w:t>
      </w:r>
      <w:r w:rsidR="00706337">
        <w:rPr>
          <w:b/>
          <w:i/>
          <w:sz w:val="24"/>
        </w:rPr>
        <w:t>псевдо</w:t>
      </w:r>
      <w:r w:rsidR="00D93431" w:rsidRPr="007F7D88">
        <w:rPr>
          <w:b/>
          <w:i/>
          <w:sz w:val="24"/>
        </w:rPr>
        <w:t>модулей. Процедурный тип</w:t>
      </w:r>
      <w:r w:rsidR="00D36A9A" w:rsidRPr="007F7D88">
        <w:rPr>
          <w:b/>
          <w:i/>
          <w:sz w:val="24"/>
        </w:rPr>
        <w:t xml:space="preserve"> параметров</w:t>
      </w:r>
    </w:p>
    <w:p w:rsidR="00706337" w:rsidRPr="007D76B8" w:rsidRDefault="00706337" w:rsidP="00706337">
      <w:pPr>
        <w:pStyle w:val="a5"/>
        <w:spacing w:line="240" w:lineRule="auto"/>
        <w:ind w:firstLine="567"/>
      </w:pPr>
      <w:r w:rsidRPr="007D76B8">
        <w:t>Разработать заголовочный файл и файл реализации, содержащие указанную подпрограмму. Нап</w:t>
      </w:r>
      <w:r w:rsidRPr="007D76B8">
        <w:t>и</w:t>
      </w:r>
      <w:r w:rsidRPr="007D76B8">
        <w:t>сать тестирующую программу.</w:t>
      </w:r>
    </w:p>
    <w:p w:rsidR="00C510C8" w:rsidRPr="007F7D88" w:rsidRDefault="00C510C8" w:rsidP="008B1A61">
      <w:pPr>
        <w:pStyle w:val="rmcllxbd"/>
        <w:spacing w:before="0" w:beforeAutospacing="0" w:after="0" w:afterAutospacing="0"/>
        <w:ind w:firstLine="567"/>
      </w:pPr>
      <w:r w:rsidRPr="007F7D88">
        <w:t>Разработат</w:t>
      </w:r>
      <w:r w:rsidR="00722264" w:rsidRPr="007F7D88">
        <w:t xml:space="preserve">ь подпрограмму для определения </w:t>
      </w:r>
      <w:r w:rsidRPr="007F7D88">
        <w:t xml:space="preserve">значения выражения </w:t>
      </w:r>
    </w:p>
    <w:p w:rsidR="00C510C8" w:rsidRPr="007F7D88" w:rsidRDefault="00C510C8" w:rsidP="00ED3DF3">
      <w:pPr>
        <w:pStyle w:val="rmcllxbd"/>
        <w:spacing w:before="0" w:beforeAutospacing="0" w:after="0" w:afterAutospacing="0"/>
        <w:ind w:firstLine="567"/>
        <w:jc w:val="center"/>
      </w:pPr>
      <w:r w:rsidRPr="007F7D88">
        <w:rPr>
          <w:lang w:val="en-US"/>
        </w:rPr>
        <w:t>P</w:t>
      </w:r>
      <w:r w:rsidRPr="007F7D88">
        <w:t>=а</w:t>
      </w:r>
      <w:r w:rsidRPr="007F7D88">
        <w:rPr>
          <w:vertAlign w:val="subscript"/>
        </w:rPr>
        <w:t>2</w:t>
      </w:r>
      <w:r w:rsidRPr="007F7D88">
        <w:t>х</w:t>
      </w:r>
      <w:r w:rsidRPr="007F7D88">
        <w:rPr>
          <w:vertAlign w:val="superscript"/>
        </w:rPr>
        <w:t xml:space="preserve">2 </w:t>
      </w:r>
      <w:r w:rsidRPr="007F7D88">
        <w:t>+</w:t>
      </w:r>
      <w:r w:rsidRPr="007F7D88">
        <w:rPr>
          <w:lang w:val="en-US"/>
        </w:rPr>
        <w:t>a</w:t>
      </w:r>
      <w:r w:rsidRPr="007F7D88">
        <w:rPr>
          <w:vertAlign w:val="subscript"/>
        </w:rPr>
        <w:t>1</w:t>
      </w:r>
      <w:r w:rsidRPr="007F7D88">
        <w:rPr>
          <w:lang w:val="en-US"/>
        </w:rPr>
        <w:t>x</w:t>
      </w:r>
      <w:r w:rsidRPr="007F7D88">
        <w:t>+</w:t>
      </w:r>
      <w:r w:rsidRPr="007F7D88">
        <w:rPr>
          <w:lang w:val="en-US"/>
        </w:rPr>
        <w:t>a</w:t>
      </w:r>
      <w:r w:rsidRPr="007F7D88">
        <w:rPr>
          <w:vertAlign w:val="subscript"/>
        </w:rPr>
        <w:t>0</w:t>
      </w:r>
      <w:r w:rsidRPr="007F7D88">
        <w:t xml:space="preserve">, где </w:t>
      </w:r>
      <w:proofErr w:type="spellStart"/>
      <w:r w:rsidRPr="007F7D88">
        <w:rPr>
          <w:lang w:val="en-US"/>
        </w:rPr>
        <w:t>a</w:t>
      </w:r>
      <w:r w:rsidRPr="007F7D88">
        <w:rPr>
          <w:vertAlign w:val="subscript"/>
          <w:lang w:val="en-US"/>
        </w:rPr>
        <w:t>i</w:t>
      </w:r>
      <w:proofErr w:type="spellEnd"/>
      <w:r w:rsidRPr="007F7D88">
        <w:rPr>
          <w:vertAlign w:val="subscript"/>
        </w:rPr>
        <w:t xml:space="preserve"> =</w:t>
      </w:r>
      <w:r w:rsidRPr="007F7D88">
        <w:t xml:space="preserve"> F</w:t>
      </w:r>
      <w:proofErr w:type="spellStart"/>
      <w:r w:rsidRPr="007F7D88">
        <w:rPr>
          <w:lang w:val="en-US"/>
        </w:rPr>
        <w:t>i</w:t>
      </w:r>
      <w:proofErr w:type="spellEnd"/>
      <w:r w:rsidRPr="007F7D88">
        <w:t>(</w:t>
      </w:r>
      <w:proofErr w:type="spellStart"/>
      <w:r w:rsidRPr="007F7D88">
        <w:t>x</w:t>
      </w:r>
      <w:proofErr w:type="spellEnd"/>
      <w:r w:rsidRPr="007F7D88">
        <w:t>).</w:t>
      </w:r>
    </w:p>
    <w:p w:rsidR="00C510C8" w:rsidRPr="007F7D88" w:rsidRDefault="00C510C8" w:rsidP="008B1A61">
      <w:pPr>
        <w:pStyle w:val="rmcllxbd"/>
        <w:spacing w:before="0" w:beforeAutospacing="0" w:after="0" w:afterAutospacing="0"/>
        <w:ind w:firstLine="567"/>
      </w:pPr>
      <w:r w:rsidRPr="007F7D88">
        <w:t>Конкретные функции F</w:t>
      </w:r>
      <w:proofErr w:type="spellStart"/>
      <w:r w:rsidRPr="007F7D88">
        <w:rPr>
          <w:lang w:val="en-US"/>
        </w:rPr>
        <w:t>i</w:t>
      </w:r>
      <w:proofErr w:type="spellEnd"/>
      <w:r w:rsidRPr="007F7D88">
        <w:t>(</w:t>
      </w:r>
      <w:proofErr w:type="spellStart"/>
      <w:r w:rsidRPr="007F7D88">
        <w:t>x</w:t>
      </w:r>
      <w:proofErr w:type="spellEnd"/>
      <w:r w:rsidRPr="007F7D88">
        <w:t xml:space="preserve">) и значение переменной </w:t>
      </w:r>
      <w:r w:rsidRPr="007F7D88">
        <w:rPr>
          <w:lang w:val="en-US"/>
        </w:rPr>
        <w:t>x</w:t>
      </w:r>
      <w:r w:rsidRPr="007F7D88">
        <w:t xml:space="preserve"> передаются в </w:t>
      </w:r>
      <w:r w:rsidR="000A0BE2" w:rsidRPr="007F7D88">
        <w:t xml:space="preserve">подпрограмму </w:t>
      </w:r>
      <w:r w:rsidRPr="007F7D88">
        <w:t>через параметры.</w:t>
      </w:r>
    </w:p>
    <w:p w:rsidR="00C510C8" w:rsidRPr="007F7D88" w:rsidRDefault="00C510C8" w:rsidP="008B1A61">
      <w:pPr>
        <w:pStyle w:val="rmcllxbd"/>
        <w:spacing w:before="0" w:beforeAutospacing="0" w:after="0" w:afterAutospacing="0"/>
        <w:ind w:firstLine="567"/>
      </w:pPr>
      <w:r w:rsidRPr="007F7D88">
        <w:t xml:space="preserve">Использовать написанную подпрограмму для вычисления значения </w:t>
      </w:r>
      <w:r w:rsidRPr="007F7D88">
        <w:rPr>
          <w:lang w:val="en-US"/>
        </w:rPr>
        <w:t>z</w:t>
      </w:r>
      <w:r w:rsidRPr="007F7D88">
        <w:t>=F1*</w:t>
      </w:r>
      <w:r w:rsidRPr="007F7D88">
        <w:rPr>
          <w:lang w:val="en-US"/>
        </w:rPr>
        <w:t>x</w:t>
      </w:r>
      <w:r w:rsidRPr="007F7D88">
        <w:rPr>
          <w:vertAlign w:val="superscript"/>
        </w:rPr>
        <w:t>2</w:t>
      </w:r>
      <w:r w:rsidRPr="007F7D88">
        <w:t>-</w:t>
      </w:r>
      <w:r w:rsidRPr="007F7D88">
        <w:rPr>
          <w:lang w:val="en-US"/>
        </w:rPr>
        <w:t>F</w:t>
      </w:r>
      <w:r w:rsidRPr="007F7D88">
        <w:t>2*</w:t>
      </w:r>
      <w:r w:rsidRPr="007F7D88">
        <w:rPr>
          <w:lang w:val="en-US"/>
        </w:rPr>
        <w:t>x</w:t>
      </w:r>
      <w:r w:rsidRPr="007F7D88">
        <w:t>+</w:t>
      </w:r>
      <w:r w:rsidRPr="007F7D88">
        <w:rPr>
          <w:lang w:val="en-US"/>
        </w:rPr>
        <w:t>F</w:t>
      </w:r>
      <w:r w:rsidR="00ED3DF3" w:rsidRPr="007F7D88">
        <w:t xml:space="preserve">3 </w:t>
      </w:r>
      <w:proofErr w:type="gramStart"/>
      <w:r w:rsidR="00ED3DF3" w:rsidRPr="007F7D88">
        <w:t>при</w:t>
      </w:r>
      <w:proofErr w:type="gramEnd"/>
    </w:p>
    <w:p w:rsidR="00C510C8" w:rsidRPr="007F7D88" w:rsidRDefault="00C510C8" w:rsidP="008B1A61">
      <w:pPr>
        <w:pStyle w:val="rmcllxbd"/>
        <w:spacing w:before="0" w:beforeAutospacing="0" w:after="0" w:afterAutospacing="0"/>
        <w:ind w:left="927"/>
        <w:rPr>
          <w:lang w:val="en-US"/>
        </w:rPr>
      </w:pPr>
      <w:r w:rsidRPr="007F7D88">
        <w:rPr>
          <w:lang w:val="en-US"/>
        </w:rPr>
        <w:t>1)</w:t>
      </w:r>
      <w:r w:rsidRPr="007F7D88">
        <w:rPr>
          <w:sz w:val="14"/>
          <w:szCs w:val="14"/>
          <w:lang w:val="en-US"/>
        </w:rPr>
        <w:t xml:space="preserve">      </w:t>
      </w:r>
      <w:proofErr w:type="gramStart"/>
      <w:r w:rsidRPr="007F7D88">
        <w:rPr>
          <w:lang w:val="en-US"/>
        </w:rPr>
        <w:t>x</w:t>
      </w:r>
      <w:proofErr w:type="gramEnd"/>
      <w:r w:rsidRPr="007F7D88">
        <w:rPr>
          <w:lang w:val="en-US"/>
        </w:rPr>
        <w:t xml:space="preserve">=-3.5 </w:t>
      </w:r>
      <w:r w:rsidRPr="007F7D88">
        <w:t>и</w:t>
      </w:r>
      <w:r w:rsidRPr="007F7D88">
        <w:rPr>
          <w:lang w:val="en-US"/>
        </w:rPr>
        <w:t xml:space="preserve"> F1=sin(x)*x, F2=0.64*cos(x), F3=x</w:t>
      </w:r>
      <w:r w:rsidRPr="007F7D88">
        <w:rPr>
          <w:vertAlign w:val="superscript"/>
          <w:lang w:val="en-US"/>
        </w:rPr>
        <w:t>3</w:t>
      </w:r>
      <w:r w:rsidRPr="007F7D88">
        <w:rPr>
          <w:lang w:val="en-US"/>
        </w:rPr>
        <w:t>-5;</w:t>
      </w:r>
    </w:p>
    <w:p w:rsidR="00C510C8" w:rsidRPr="007F7D88" w:rsidRDefault="00C510C8" w:rsidP="008B1A61">
      <w:pPr>
        <w:pStyle w:val="rmcllxbd"/>
        <w:spacing w:before="0" w:beforeAutospacing="0" w:after="0" w:afterAutospacing="0"/>
        <w:ind w:left="927"/>
        <w:rPr>
          <w:lang w:val="en-US"/>
        </w:rPr>
      </w:pPr>
      <w:r w:rsidRPr="007F7D88">
        <w:rPr>
          <w:lang w:val="en-US"/>
        </w:rPr>
        <w:t>2)</w:t>
      </w:r>
      <w:r w:rsidRPr="007F7D88">
        <w:rPr>
          <w:sz w:val="14"/>
          <w:szCs w:val="14"/>
          <w:lang w:val="en-US"/>
        </w:rPr>
        <w:t xml:space="preserve">      </w:t>
      </w:r>
      <w:proofErr w:type="gramStart"/>
      <w:r w:rsidR="00722264" w:rsidRPr="007F7D88">
        <w:rPr>
          <w:lang w:val="en-US"/>
        </w:rPr>
        <w:t>x=</w:t>
      </w:r>
      <w:proofErr w:type="gramEnd"/>
      <w:r w:rsidR="00722264" w:rsidRPr="007F7D88">
        <w:rPr>
          <w:lang w:val="en-US"/>
        </w:rPr>
        <w:t>3.0 и</w:t>
      </w:r>
      <w:r w:rsidRPr="007F7D88">
        <w:rPr>
          <w:lang w:val="en-US"/>
        </w:rPr>
        <w:t xml:space="preserve"> F1=ln(x)*x, F2=cos(x)*x</w:t>
      </w:r>
      <w:r w:rsidRPr="007F7D88">
        <w:rPr>
          <w:vertAlign w:val="superscript"/>
          <w:lang w:val="en-US"/>
        </w:rPr>
        <w:t>2</w:t>
      </w:r>
      <w:r w:rsidRPr="007F7D88">
        <w:rPr>
          <w:lang w:val="en-US"/>
        </w:rPr>
        <w:t>, F3=x</w:t>
      </w:r>
      <w:r w:rsidRPr="007F7D88">
        <w:rPr>
          <w:vertAlign w:val="superscript"/>
          <w:lang w:val="en-US"/>
        </w:rPr>
        <w:t>4</w:t>
      </w:r>
      <w:r w:rsidRPr="007F7D88">
        <w:rPr>
          <w:lang w:val="en-US"/>
        </w:rPr>
        <w:t>+4.</w:t>
      </w:r>
    </w:p>
    <w:p w:rsidR="00C510C8" w:rsidRPr="007F7D88" w:rsidRDefault="00C510C8" w:rsidP="00E002B8">
      <w:pPr>
        <w:pStyle w:val="rmcllxbd"/>
        <w:spacing w:before="0" w:beforeAutospacing="0" w:after="0" w:afterAutospacing="0"/>
        <w:ind w:firstLine="567"/>
        <w:rPr>
          <w:b/>
          <w:sz w:val="28"/>
          <w:szCs w:val="28"/>
        </w:rPr>
      </w:pPr>
      <w:r w:rsidRPr="007F7D88">
        <w:t>Ввод данны</w:t>
      </w:r>
      <w:r w:rsidR="00722264" w:rsidRPr="007F7D88">
        <w:t>х и печать результата выполнить</w:t>
      </w:r>
      <w:r w:rsidRPr="007F7D88">
        <w:t xml:space="preserve"> в основной программе.</w:t>
      </w:r>
    </w:p>
    <w:p w:rsidR="00E002B8" w:rsidRPr="007F7D88" w:rsidRDefault="00E002B8" w:rsidP="00474533">
      <w:pPr>
        <w:pStyle w:val="rmcllxbd"/>
        <w:spacing w:before="0" w:beforeAutospacing="0" w:after="0" w:afterAutospacing="0"/>
        <w:ind w:firstLine="567"/>
      </w:pPr>
    </w:p>
    <w:p w:rsidR="003C5743" w:rsidRDefault="003C5743" w:rsidP="00126010">
      <w:pPr>
        <w:ind w:firstLine="567"/>
        <w:jc w:val="both"/>
        <w:outlineLvl w:val="0"/>
        <w:rPr>
          <w:b/>
          <w:sz w:val="28"/>
          <w:szCs w:val="28"/>
        </w:rPr>
      </w:pPr>
      <w:r w:rsidRPr="007F7D88">
        <w:rPr>
          <w:b/>
          <w:sz w:val="28"/>
          <w:szCs w:val="28"/>
        </w:rPr>
        <w:t>Задание 3</w:t>
      </w:r>
      <w:r w:rsidR="00773D6F">
        <w:rPr>
          <w:b/>
          <w:sz w:val="28"/>
          <w:szCs w:val="28"/>
        </w:rPr>
        <w:t xml:space="preserve"> </w:t>
      </w:r>
      <w:r w:rsidR="00FB0864" w:rsidRPr="0042000D">
        <w:rPr>
          <w:b/>
          <w:sz w:val="28"/>
          <w:szCs w:val="28"/>
        </w:rPr>
        <w:t>Динамические структуры данных и файловая система</w:t>
      </w:r>
    </w:p>
    <w:p w:rsidR="00FB0864" w:rsidRDefault="00FB0864" w:rsidP="00773D6F">
      <w:pPr>
        <w:pStyle w:val="a5"/>
        <w:spacing w:line="240" w:lineRule="auto"/>
        <w:ind w:firstLine="567"/>
        <w:rPr>
          <w:b/>
          <w:i/>
        </w:rPr>
      </w:pPr>
      <w:r w:rsidRPr="007F7D88">
        <w:rPr>
          <w:b/>
          <w:i/>
        </w:rPr>
        <w:t xml:space="preserve">Часть 1. </w:t>
      </w:r>
      <w:r w:rsidR="008027F0">
        <w:rPr>
          <w:b/>
          <w:i/>
        </w:rPr>
        <w:t>Списки</w:t>
      </w:r>
    </w:p>
    <w:p w:rsidR="00FB0864" w:rsidRPr="00FB0864" w:rsidRDefault="00FB0864" w:rsidP="00773D6F">
      <w:pPr>
        <w:pStyle w:val="a5"/>
        <w:spacing w:line="240" w:lineRule="auto"/>
        <w:ind w:firstLine="567"/>
      </w:pPr>
      <w:r w:rsidRPr="00FB0864">
        <w:t>Создать список по типу очереди</w:t>
      </w:r>
      <w:r>
        <w:t xml:space="preserve"> из вводимых слов. Удалить слова содержащие букву «а»</w:t>
      </w:r>
      <w:r w:rsidR="008027F0">
        <w:t xml:space="preserve"> и посч</w:t>
      </w:r>
      <w:r w:rsidR="008027F0">
        <w:t>и</w:t>
      </w:r>
      <w:r w:rsidR="008027F0">
        <w:t xml:space="preserve">тать количество удаленных слов. </w:t>
      </w:r>
      <w:r w:rsidR="008027F0" w:rsidRPr="0042000D">
        <w:t>При завершении программы освободить динамическую память.</w:t>
      </w:r>
    </w:p>
    <w:p w:rsidR="00FB0864" w:rsidRDefault="00FB0864" w:rsidP="00773D6F">
      <w:pPr>
        <w:pStyle w:val="a5"/>
        <w:spacing w:line="240" w:lineRule="auto"/>
        <w:ind w:firstLine="567"/>
        <w:rPr>
          <w:b/>
          <w:i/>
        </w:rPr>
      </w:pPr>
      <w:r>
        <w:rPr>
          <w:b/>
          <w:i/>
        </w:rPr>
        <w:t>Часть 2. Файлы</w:t>
      </w:r>
    </w:p>
    <w:p w:rsidR="00773D6F" w:rsidRPr="00773D6F" w:rsidRDefault="00773D6F" w:rsidP="00773D6F">
      <w:pPr>
        <w:pStyle w:val="a5"/>
        <w:spacing w:line="240" w:lineRule="auto"/>
        <w:ind w:firstLine="567"/>
        <w:rPr>
          <w:szCs w:val="24"/>
        </w:rPr>
      </w:pPr>
      <w:r w:rsidRPr="00773D6F">
        <w:rPr>
          <w:szCs w:val="24"/>
        </w:rPr>
        <w:t xml:space="preserve">Создать текстовый файл </w:t>
      </w:r>
      <w:r w:rsidRPr="00773D6F">
        <w:rPr>
          <w:szCs w:val="24"/>
          <w:lang w:val="en-US"/>
        </w:rPr>
        <w:t>F</w:t>
      </w:r>
      <w:r w:rsidRPr="00773D6F">
        <w:rPr>
          <w:szCs w:val="24"/>
        </w:rPr>
        <w:t xml:space="preserve">. Переписать из файла </w:t>
      </w:r>
      <w:r w:rsidRPr="00773D6F">
        <w:rPr>
          <w:szCs w:val="24"/>
          <w:lang w:val="en-US"/>
        </w:rPr>
        <w:t>F</w:t>
      </w:r>
      <w:r w:rsidRPr="00773D6F">
        <w:rPr>
          <w:szCs w:val="24"/>
        </w:rPr>
        <w:t xml:space="preserve"> в файл </w:t>
      </w:r>
      <w:r w:rsidRPr="00773D6F">
        <w:rPr>
          <w:szCs w:val="24"/>
          <w:lang w:val="en-US"/>
        </w:rPr>
        <w:t>G</w:t>
      </w:r>
      <w:r w:rsidRPr="00773D6F">
        <w:rPr>
          <w:szCs w:val="24"/>
        </w:rPr>
        <w:t xml:space="preserve"> все четные строки.</w:t>
      </w:r>
    </w:p>
    <w:p w:rsidR="00FB0864" w:rsidRDefault="00FB0864" w:rsidP="007C5BBB">
      <w:pPr>
        <w:ind w:firstLine="567"/>
        <w:jc w:val="both"/>
        <w:outlineLvl w:val="0"/>
        <w:rPr>
          <w:b/>
          <w:sz w:val="28"/>
          <w:szCs w:val="28"/>
        </w:rPr>
      </w:pPr>
    </w:p>
    <w:p w:rsidR="007C5BBB" w:rsidRPr="0042000D" w:rsidRDefault="007C5BBB" w:rsidP="007C5BBB">
      <w:pPr>
        <w:ind w:firstLine="567"/>
        <w:jc w:val="both"/>
        <w:outlineLvl w:val="0"/>
        <w:rPr>
          <w:b/>
          <w:sz w:val="28"/>
          <w:szCs w:val="28"/>
        </w:rPr>
      </w:pPr>
      <w:r w:rsidRPr="0042000D">
        <w:rPr>
          <w:b/>
          <w:sz w:val="28"/>
          <w:szCs w:val="28"/>
        </w:rPr>
        <w:t>Задание 4 Основы объектно-ориентированного программирования</w:t>
      </w:r>
    </w:p>
    <w:p w:rsidR="007C5BBB" w:rsidRDefault="007C5BBB" w:rsidP="007C5BBB">
      <w:pPr>
        <w:pStyle w:val="a9"/>
        <w:ind w:firstLine="567"/>
        <w:rPr>
          <w:b w:val="0"/>
          <w:i w:val="0"/>
          <w:sz w:val="24"/>
        </w:rPr>
      </w:pPr>
      <w:r w:rsidRPr="0042000D">
        <w:rPr>
          <w:b w:val="0"/>
          <w:i w:val="0"/>
          <w:sz w:val="24"/>
        </w:rPr>
        <w:t>Разработать класс для реализации указанного объекта. Построить его диаграмму и составить пр</w:t>
      </w:r>
      <w:r w:rsidRPr="0042000D">
        <w:rPr>
          <w:b w:val="0"/>
          <w:i w:val="0"/>
          <w:sz w:val="24"/>
        </w:rPr>
        <w:t>о</w:t>
      </w:r>
      <w:r w:rsidRPr="0042000D">
        <w:rPr>
          <w:b w:val="0"/>
          <w:i w:val="0"/>
          <w:sz w:val="24"/>
        </w:rPr>
        <w:t>граммный код</w:t>
      </w:r>
      <w:r w:rsidRPr="007D76B8">
        <w:rPr>
          <w:b w:val="0"/>
          <w:i w:val="0"/>
          <w:sz w:val="24"/>
        </w:rPr>
        <w:t>.</w:t>
      </w:r>
    </w:p>
    <w:p w:rsidR="00A37E73" w:rsidRDefault="00A37E73" w:rsidP="007C5BBB">
      <w:pPr>
        <w:pStyle w:val="a9"/>
        <w:ind w:firstLine="567"/>
        <w:rPr>
          <w:b w:val="0"/>
          <w:i w:val="0"/>
          <w:sz w:val="24"/>
        </w:rPr>
      </w:pPr>
      <w:r w:rsidRPr="007F7D88">
        <w:rPr>
          <w:b w:val="0"/>
          <w:i w:val="0"/>
          <w:sz w:val="24"/>
        </w:rPr>
        <w:t>Все поля классов должны быть частными (private) или защищенными (protected).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8027F0" w:rsidRPr="001768C1" w:rsidRDefault="008027F0" w:rsidP="00126010">
      <w:pPr>
        <w:ind w:firstLine="567"/>
        <w:jc w:val="both"/>
        <w:outlineLvl w:val="0"/>
        <w:rPr>
          <w:sz w:val="24"/>
          <w:szCs w:val="28"/>
        </w:rPr>
      </w:pPr>
      <w:r w:rsidRPr="008027F0">
        <w:rPr>
          <w:sz w:val="24"/>
          <w:szCs w:val="28"/>
        </w:rPr>
        <w:t>Объект</w:t>
      </w:r>
      <w:r>
        <w:rPr>
          <w:sz w:val="24"/>
          <w:szCs w:val="28"/>
        </w:rPr>
        <w:t xml:space="preserve"> </w:t>
      </w:r>
      <w:r w:rsidRPr="001768C1">
        <w:rPr>
          <w:sz w:val="24"/>
          <w:szCs w:val="28"/>
        </w:rPr>
        <w:t xml:space="preserve">– </w:t>
      </w:r>
      <w:r w:rsidR="001768C1" w:rsidRPr="001768C1">
        <w:rPr>
          <w:sz w:val="24"/>
        </w:rPr>
        <w:t xml:space="preserve"> результат однодневного наблюдения за погодой. Поля: дата, температура в градусах Цельсия и относительная влажность в процентах. Методы: </w:t>
      </w:r>
      <w:r w:rsidR="001768C1">
        <w:rPr>
          <w:sz w:val="24"/>
        </w:rPr>
        <w:t>конструктор</w:t>
      </w:r>
      <w:r w:rsidR="001768C1" w:rsidRPr="001768C1">
        <w:rPr>
          <w:sz w:val="24"/>
        </w:rPr>
        <w:t>, процедура вывода на экран р</w:t>
      </w:r>
      <w:r w:rsidR="001768C1" w:rsidRPr="001768C1">
        <w:rPr>
          <w:sz w:val="24"/>
        </w:rPr>
        <w:t>е</w:t>
      </w:r>
      <w:r w:rsidR="001768C1" w:rsidRPr="001768C1">
        <w:rPr>
          <w:sz w:val="24"/>
        </w:rPr>
        <w:t>зультатов наблюдения и функции, возвращающие содержимое полей по запросу.</w:t>
      </w:r>
    </w:p>
    <w:p w:rsidR="008027F0" w:rsidRDefault="008027F0" w:rsidP="00126010">
      <w:pPr>
        <w:ind w:firstLine="567"/>
        <w:jc w:val="both"/>
        <w:outlineLvl w:val="0"/>
        <w:rPr>
          <w:b/>
          <w:i/>
          <w:sz w:val="24"/>
          <w:szCs w:val="28"/>
        </w:rPr>
      </w:pPr>
      <w:r>
        <w:rPr>
          <w:b/>
          <w:i/>
          <w:sz w:val="24"/>
          <w:szCs w:val="28"/>
        </w:rPr>
        <w:t>Часть 1. Массив объектов</w:t>
      </w:r>
    </w:p>
    <w:p w:rsidR="001768C1" w:rsidRDefault="001768C1" w:rsidP="00126010">
      <w:pPr>
        <w:ind w:firstLine="567"/>
        <w:jc w:val="both"/>
        <w:outlineLvl w:val="0"/>
        <w:rPr>
          <w:b/>
          <w:i/>
          <w:sz w:val="24"/>
          <w:szCs w:val="28"/>
        </w:rPr>
      </w:pPr>
      <w:r w:rsidRPr="007D76B8">
        <w:rPr>
          <w:sz w:val="24"/>
        </w:rPr>
        <w:lastRenderedPageBreak/>
        <w:t xml:space="preserve">Разработать тестирующую программу, в которой </w:t>
      </w:r>
      <w:r>
        <w:rPr>
          <w:sz w:val="24"/>
        </w:rPr>
        <w:t>дневник наблюдений за погодой</w:t>
      </w:r>
      <w:r w:rsidR="00A01581">
        <w:rPr>
          <w:sz w:val="24"/>
        </w:rPr>
        <w:t xml:space="preserve"> за </w:t>
      </w:r>
      <w:r w:rsidR="00A01581">
        <w:rPr>
          <w:sz w:val="24"/>
          <w:lang w:val="en-US"/>
        </w:rPr>
        <w:t>N</w:t>
      </w:r>
      <w:r w:rsidR="00A01581" w:rsidRPr="00A01581">
        <w:rPr>
          <w:sz w:val="24"/>
        </w:rPr>
        <w:t xml:space="preserve"> </w:t>
      </w:r>
      <w:r w:rsidR="00A01581">
        <w:rPr>
          <w:sz w:val="24"/>
        </w:rPr>
        <w:t>дней</w:t>
      </w:r>
      <w:r>
        <w:rPr>
          <w:sz w:val="24"/>
        </w:rPr>
        <w:t xml:space="preserve"> </w:t>
      </w:r>
      <w:r w:rsidRPr="007D76B8">
        <w:rPr>
          <w:sz w:val="24"/>
        </w:rPr>
        <w:t xml:space="preserve"> пре</w:t>
      </w:r>
      <w:r w:rsidRPr="007D76B8">
        <w:rPr>
          <w:sz w:val="24"/>
        </w:rPr>
        <w:t>д</w:t>
      </w:r>
      <w:r w:rsidRPr="007D76B8">
        <w:rPr>
          <w:sz w:val="24"/>
        </w:rPr>
        <w:t>ставлен массивом объектов (</w:t>
      </w:r>
      <w:r>
        <w:rPr>
          <w:sz w:val="24"/>
        </w:rPr>
        <w:t>наблюдений</w:t>
      </w:r>
      <w:r w:rsidRPr="007D76B8">
        <w:rPr>
          <w:sz w:val="24"/>
        </w:rPr>
        <w:t xml:space="preserve">). Для </w:t>
      </w:r>
      <w:r w:rsidR="00A01581">
        <w:rPr>
          <w:sz w:val="24"/>
        </w:rPr>
        <w:t xml:space="preserve">заданной </w:t>
      </w:r>
      <w:r w:rsidRPr="007D76B8">
        <w:rPr>
          <w:sz w:val="24"/>
        </w:rPr>
        <w:t xml:space="preserve">совокупности </w:t>
      </w:r>
      <w:r>
        <w:rPr>
          <w:sz w:val="24"/>
        </w:rPr>
        <w:t>наблюдений должна рассчит</w:t>
      </w:r>
      <w:r>
        <w:rPr>
          <w:sz w:val="24"/>
        </w:rPr>
        <w:t>ы</w:t>
      </w:r>
      <w:r>
        <w:rPr>
          <w:sz w:val="24"/>
        </w:rPr>
        <w:t>ваться средняя температура</w:t>
      </w:r>
      <w:r w:rsidR="00A01581">
        <w:rPr>
          <w:sz w:val="24"/>
        </w:rPr>
        <w:t xml:space="preserve"> и влажность</w:t>
      </w:r>
      <w:r w:rsidRPr="007D76B8">
        <w:rPr>
          <w:sz w:val="24"/>
        </w:rPr>
        <w:t>.</w:t>
      </w:r>
    </w:p>
    <w:p w:rsidR="00D07C58" w:rsidRPr="007F7D88" w:rsidRDefault="00D36A9A" w:rsidP="00126010">
      <w:pPr>
        <w:ind w:firstLine="567"/>
        <w:jc w:val="both"/>
        <w:outlineLvl w:val="0"/>
        <w:rPr>
          <w:b/>
          <w:i/>
          <w:sz w:val="24"/>
        </w:rPr>
      </w:pPr>
      <w:r w:rsidRPr="007F7D88">
        <w:rPr>
          <w:b/>
          <w:i/>
          <w:sz w:val="24"/>
          <w:szCs w:val="28"/>
        </w:rPr>
        <w:t xml:space="preserve">Часть </w:t>
      </w:r>
      <w:r w:rsidR="008027F0">
        <w:rPr>
          <w:b/>
          <w:i/>
          <w:sz w:val="24"/>
          <w:szCs w:val="28"/>
        </w:rPr>
        <w:t>2</w:t>
      </w:r>
      <w:r w:rsidR="00D07C58" w:rsidRPr="007F7D88">
        <w:rPr>
          <w:b/>
          <w:i/>
          <w:sz w:val="24"/>
          <w:szCs w:val="28"/>
        </w:rPr>
        <w:t>.</w:t>
      </w:r>
      <w:r w:rsidR="00126010" w:rsidRPr="007F7D88">
        <w:rPr>
          <w:b/>
          <w:i/>
          <w:sz w:val="24"/>
          <w:szCs w:val="28"/>
        </w:rPr>
        <w:t xml:space="preserve"> </w:t>
      </w:r>
      <w:r w:rsidR="00722264" w:rsidRPr="007F7D88">
        <w:rPr>
          <w:b/>
          <w:i/>
          <w:sz w:val="24"/>
          <w:szCs w:val="28"/>
        </w:rPr>
        <w:t>Композиция</w:t>
      </w:r>
    </w:p>
    <w:p w:rsidR="00A37E73" w:rsidRPr="007F7D88" w:rsidRDefault="00A37E73" w:rsidP="00A37E73">
      <w:pPr>
        <w:ind w:firstLine="567"/>
        <w:jc w:val="both"/>
        <w:rPr>
          <w:sz w:val="24"/>
          <w:szCs w:val="24"/>
        </w:rPr>
      </w:pPr>
      <w:r w:rsidRPr="007F7D88">
        <w:rPr>
          <w:sz w:val="24"/>
          <w:szCs w:val="24"/>
        </w:rPr>
        <w:t>Разработать и реализовать диаграмму классов для описанных объектов предметной области, и</w:t>
      </w:r>
      <w:r w:rsidRPr="007F7D88">
        <w:rPr>
          <w:sz w:val="24"/>
          <w:szCs w:val="24"/>
        </w:rPr>
        <w:t>с</w:t>
      </w:r>
      <w:r w:rsidRPr="007F7D88">
        <w:rPr>
          <w:sz w:val="24"/>
          <w:szCs w:val="24"/>
        </w:rPr>
        <w:t>пользуя механизмы композиции.</w:t>
      </w:r>
    </w:p>
    <w:p w:rsidR="00221FC3" w:rsidRPr="0024383B" w:rsidRDefault="00FB1020" w:rsidP="00FB1020">
      <w:pPr>
        <w:pStyle w:val="a9"/>
        <w:ind w:firstLine="567"/>
        <w:rPr>
          <w:b w:val="0"/>
          <w:i w:val="0"/>
          <w:sz w:val="24"/>
          <w:szCs w:val="24"/>
        </w:rPr>
      </w:pPr>
      <w:r w:rsidRPr="007F7D88">
        <w:rPr>
          <w:b w:val="0"/>
          <w:i w:val="0"/>
          <w:sz w:val="24"/>
        </w:rPr>
        <w:t xml:space="preserve">Объект – </w:t>
      </w:r>
      <w:r w:rsidR="00857C6B" w:rsidRPr="007F7D88">
        <w:rPr>
          <w:b w:val="0"/>
          <w:i w:val="0"/>
          <w:sz w:val="24"/>
        </w:rPr>
        <w:t>дневник погоды</w:t>
      </w:r>
      <w:r w:rsidRPr="007F7D88">
        <w:rPr>
          <w:b w:val="0"/>
          <w:i w:val="0"/>
          <w:sz w:val="24"/>
        </w:rPr>
        <w:t xml:space="preserve">. </w:t>
      </w:r>
      <w:r w:rsidR="00857C6B" w:rsidRPr="007F7D88">
        <w:rPr>
          <w:b w:val="0"/>
          <w:i w:val="0"/>
          <w:sz w:val="24"/>
        </w:rPr>
        <w:t xml:space="preserve">Содержит результаты наблюдений за </w:t>
      </w:r>
      <w:r w:rsidR="00857C6B" w:rsidRPr="007F7D88">
        <w:rPr>
          <w:b w:val="0"/>
          <w:i w:val="0"/>
          <w:sz w:val="24"/>
          <w:lang w:val="en-US"/>
        </w:rPr>
        <w:t>N</w:t>
      </w:r>
      <w:r w:rsidR="00857C6B" w:rsidRPr="007F7D88">
        <w:rPr>
          <w:b w:val="0"/>
          <w:i w:val="0"/>
          <w:sz w:val="24"/>
        </w:rPr>
        <w:t xml:space="preserve"> дней. Методы объекта должны позволять:</w:t>
      </w:r>
      <w:r w:rsidRPr="007F7D88">
        <w:rPr>
          <w:b w:val="0"/>
          <w:i w:val="0"/>
          <w:sz w:val="24"/>
        </w:rPr>
        <w:t xml:space="preserve"> </w:t>
      </w:r>
      <w:r w:rsidR="003B41E8" w:rsidRPr="007F7D88">
        <w:rPr>
          <w:b w:val="0"/>
          <w:i w:val="0"/>
          <w:sz w:val="24"/>
        </w:rPr>
        <w:t xml:space="preserve">инициализировать </w:t>
      </w:r>
      <w:r w:rsidR="00857C6B" w:rsidRPr="007F7D88">
        <w:rPr>
          <w:b w:val="0"/>
          <w:i w:val="0"/>
          <w:sz w:val="24"/>
        </w:rPr>
        <w:t>дневник списком наблюдений</w:t>
      </w:r>
      <w:r w:rsidR="003B41E8" w:rsidRPr="007F7D88">
        <w:rPr>
          <w:b w:val="0"/>
          <w:i w:val="0"/>
          <w:sz w:val="24"/>
        </w:rPr>
        <w:t xml:space="preserve">, </w:t>
      </w:r>
      <w:r w:rsidRPr="007F7D88">
        <w:rPr>
          <w:b w:val="0"/>
          <w:i w:val="0"/>
          <w:sz w:val="24"/>
        </w:rPr>
        <w:t xml:space="preserve">выводить на экран </w:t>
      </w:r>
      <w:r w:rsidR="00857C6B" w:rsidRPr="007F7D88">
        <w:rPr>
          <w:b w:val="0"/>
          <w:i w:val="0"/>
          <w:sz w:val="24"/>
        </w:rPr>
        <w:t>результаты всех набл</w:t>
      </w:r>
      <w:r w:rsidR="00857C6B" w:rsidRPr="007F7D88">
        <w:rPr>
          <w:b w:val="0"/>
          <w:i w:val="0"/>
          <w:sz w:val="24"/>
        </w:rPr>
        <w:t>ю</w:t>
      </w:r>
      <w:r w:rsidR="00857C6B" w:rsidRPr="007F7D88">
        <w:rPr>
          <w:b w:val="0"/>
          <w:i w:val="0"/>
          <w:sz w:val="24"/>
        </w:rPr>
        <w:t>дений</w:t>
      </w:r>
      <w:r w:rsidRPr="007F7D88">
        <w:rPr>
          <w:b w:val="0"/>
          <w:i w:val="0"/>
          <w:sz w:val="24"/>
        </w:rPr>
        <w:t xml:space="preserve">, возвращать по запросу </w:t>
      </w:r>
      <w:r w:rsidR="00857C6B" w:rsidRPr="007F7D88">
        <w:rPr>
          <w:b w:val="0"/>
          <w:i w:val="0"/>
          <w:sz w:val="24"/>
        </w:rPr>
        <w:t>число дней наблюдений</w:t>
      </w:r>
      <w:r w:rsidRPr="007F7D88">
        <w:rPr>
          <w:b w:val="0"/>
          <w:i w:val="0"/>
          <w:sz w:val="24"/>
        </w:rPr>
        <w:t>, определять максимальную и среднюю темпер</w:t>
      </w:r>
      <w:r w:rsidRPr="007F7D88">
        <w:rPr>
          <w:b w:val="0"/>
          <w:i w:val="0"/>
          <w:sz w:val="24"/>
        </w:rPr>
        <w:t>а</w:t>
      </w:r>
      <w:r w:rsidRPr="007F7D88">
        <w:rPr>
          <w:b w:val="0"/>
          <w:i w:val="0"/>
          <w:sz w:val="24"/>
        </w:rPr>
        <w:t>туру и влажность.</w:t>
      </w:r>
    </w:p>
    <w:sectPr w:rsidR="00221FC3" w:rsidRPr="0024383B" w:rsidSect="001261D3">
      <w:headerReference w:type="even" r:id="rId9"/>
      <w:pgSz w:w="11907" w:h="16840"/>
      <w:pgMar w:top="454" w:right="567" w:bottom="454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F07" w:rsidRDefault="00CB6F07">
      <w:r>
        <w:separator/>
      </w:r>
    </w:p>
  </w:endnote>
  <w:endnote w:type="continuationSeparator" w:id="0">
    <w:p w:rsidR="00CB6F07" w:rsidRDefault="00CB6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F07" w:rsidRDefault="00CB6F07">
      <w:r>
        <w:separator/>
      </w:r>
    </w:p>
  </w:footnote>
  <w:footnote w:type="continuationSeparator" w:id="0">
    <w:p w:rsidR="00CB6F07" w:rsidRDefault="00CB6F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4EA" w:rsidRDefault="001261D3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ED74E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D74EA" w:rsidRDefault="00ED74E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153ED"/>
    <w:multiLevelType w:val="singleLevel"/>
    <w:tmpl w:val="D2D01CFC"/>
    <w:lvl w:ilvl="0">
      <w:start w:val="1"/>
      <w:numFmt w:val="russianUpp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C5855F1"/>
    <w:multiLevelType w:val="hybridMultilevel"/>
    <w:tmpl w:val="2376D4C6"/>
    <w:lvl w:ilvl="0" w:tplc="A2481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5F713055"/>
    <w:multiLevelType w:val="hybridMultilevel"/>
    <w:tmpl w:val="38824D22"/>
    <w:lvl w:ilvl="0" w:tplc="B06EF868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3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autoHyphenation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546C10"/>
    <w:rsid w:val="0000075E"/>
    <w:rsid w:val="00030D91"/>
    <w:rsid w:val="00031156"/>
    <w:rsid w:val="00047831"/>
    <w:rsid w:val="00062A1F"/>
    <w:rsid w:val="0006324C"/>
    <w:rsid w:val="000647F6"/>
    <w:rsid w:val="00072DA2"/>
    <w:rsid w:val="00085868"/>
    <w:rsid w:val="000875BC"/>
    <w:rsid w:val="000A0BE2"/>
    <w:rsid w:val="000C19D7"/>
    <w:rsid w:val="000C5711"/>
    <w:rsid w:val="000D1CB0"/>
    <w:rsid w:val="0010499D"/>
    <w:rsid w:val="00107F76"/>
    <w:rsid w:val="00126010"/>
    <w:rsid w:val="001261D3"/>
    <w:rsid w:val="00126DC0"/>
    <w:rsid w:val="00135C91"/>
    <w:rsid w:val="00150E96"/>
    <w:rsid w:val="00154330"/>
    <w:rsid w:val="001768C1"/>
    <w:rsid w:val="00190215"/>
    <w:rsid w:val="001A4682"/>
    <w:rsid w:val="0020347D"/>
    <w:rsid w:val="00210369"/>
    <w:rsid w:val="00221B6D"/>
    <w:rsid w:val="00221FC3"/>
    <w:rsid w:val="00232BE9"/>
    <w:rsid w:val="00235506"/>
    <w:rsid w:val="002411E3"/>
    <w:rsid w:val="0024383B"/>
    <w:rsid w:val="002477FA"/>
    <w:rsid w:val="00263D6C"/>
    <w:rsid w:val="00272AAC"/>
    <w:rsid w:val="002A4E17"/>
    <w:rsid w:val="002C0CDF"/>
    <w:rsid w:val="002C7D1F"/>
    <w:rsid w:val="002E134F"/>
    <w:rsid w:val="002F4EF6"/>
    <w:rsid w:val="00376368"/>
    <w:rsid w:val="0038476D"/>
    <w:rsid w:val="003953D1"/>
    <w:rsid w:val="003A599D"/>
    <w:rsid w:val="003B41E8"/>
    <w:rsid w:val="003C5743"/>
    <w:rsid w:val="003D5A66"/>
    <w:rsid w:val="003D5D73"/>
    <w:rsid w:val="003F6A79"/>
    <w:rsid w:val="00407379"/>
    <w:rsid w:val="00417025"/>
    <w:rsid w:val="004261AA"/>
    <w:rsid w:val="004267EF"/>
    <w:rsid w:val="00434B06"/>
    <w:rsid w:val="00436E61"/>
    <w:rsid w:val="00445AEC"/>
    <w:rsid w:val="00453709"/>
    <w:rsid w:val="00474533"/>
    <w:rsid w:val="00493DEF"/>
    <w:rsid w:val="004A16B3"/>
    <w:rsid w:val="004A6312"/>
    <w:rsid w:val="004A7199"/>
    <w:rsid w:val="004E0963"/>
    <w:rsid w:val="004E311E"/>
    <w:rsid w:val="004F3F26"/>
    <w:rsid w:val="0052166F"/>
    <w:rsid w:val="00531C7C"/>
    <w:rsid w:val="00533031"/>
    <w:rsid w:val="00546C10"/>
    <w:rsid w:val="00553A25"/>
    <w:rsid w:val="0056408A"/>
    <w:rsid w:val="005865D3"/>
    <w:rsid w:val="0058798C"/>
    <w:rsid w:val="005A0476"/>
    <w:rsid w:val="005D6E02"/>
    <w:rsid w:val="005E3E0B"/>
    <w:rsid w:val="005F57F7"/>
    <w:rsid w:val="00611194"/>
    <w:rsid w:val="006142ED"/>
    <w:rsid w:val="00656D3F"/>
    <w:rsid w:val="00680605"/>
    <w:rsid w:val="00695E69"/>
    <w:rsid w:val="006A16D0"/>
    <w:rsid w:val="006D06EE"/>
    <w:rsid w:val="006D1BFA"/>
    <w:rsid w:val="006D2193"/>
    <w:rsid w:val="006D7DE7"/>
    <w:rsid w:val="006E03EB"/>
    <w:rsid w:val="00706337"/>
    <w:rsid w:val="00722264"/>
    <w:rsid w:val="00743470"/>
    <w:rsid w:val="00746AAA"/>
    <w:rsid w:val="00767E2C"/>
    <w:rsid w:val="00773D6F"/>
    <w:rsid w:val="007C12F0"/>
    <w:rsid w:val="007C162F"/>
    <w:rsid w:val="007C2265"/>
    <w:rsid w:val="007C39F6"/>
    <w:rsid w:val="007C5BBB"/>
    <w:rsid w:val="007D4783"/>
    <w:rsid w:val="007E11C6"/>
    <w:rsid w:val="007F7D88"/>
    <w:rsid w:val="008027F0"/>
    <w:rsid w:val="00807D37"/>
    <w:rsid w:val="00825E60"/>
    <w:rsid w:val="00827A7A"/>
    <w:rsid w:val="00857C6B"/>
    <w:rsid w:val="00863B6B"/>
    <w:rsid w:val="008649F1"/>
    <w:rsid w:val="00873089"/>
    <w:rsid w:val="008855BC"/>
    <w:rsid w:val="00893612"/>
    <w:rsid w:val="00894AC5"/>
    <w:rsid w:val="008B1A61"/>
    <w:rsid w:val="008B6C89"/>
    <w:rsid w:val="008E3A26"/>
    <w:rsid w:val="008F1908"/>
    <w:rsid w:val="008F3142"/>
    <w:rsid w:val="009427CC"/>
    <w:rsid w:val="00946FC5"/>
    <w:rsid w:val="00995186"/>
    <w:rsid w:val="009C1DEC"/>
    <w:rsid w:val="009F4D2A"/>
    <w:rsid w:val="00A01581"/>
    <w:rsid w:val="00A37E73"/>
    <w:rsid w:val="00A53C98"/>
    <w:rsid w:val="00A747B4"/>
    <w:rsid w:val="00A775CF"/>
    <w:rsid w:val="00A77F30"/>
    <w:rsid w:val="00A84D7E"/>
    <w:rsid w:val="00AA5A23"/>
    <w:rsid w:val="00AF05BF"/>
    <w:rsid w:val="00AF2E94"/>
    <w:rsid w:val="00AF42AB"/>
    <w:rsid w:val="00B03908"/>
    <w:rsid w:val="00B33C6F"/>
    <w:rsid w:val="00B510EB"/>
    <w:rsid w:val="00B558AC"/>
    <w:rsid w:val="00B774C5"/>
    <w:rsid w:val="00BC5234"/>
    <w:rsid w:val="00BD5FC9"/>
    <w:rsid w:val="00BD70FB"/>
    <w:rsid w:val="00C05C37"/>
    <w:rsid w:val="00C173DF"/>
    <w:rsid w:val="00C269BC"/>
    <w:rsid w:val="00C452DC"/>
    <w:rsid w:val="00C46B15"/>
    <w:rsid w:val="00C510C8"/>
    <w:rsid w:val="00C82FDD"/>
    <w:rsid w:val="00CB6F07"/>
    <w:rsid w:val="00CC2F79"/>
    <w:rsid w:val="00CC6808"/>
    <w:rsid w:val="00CE7501"/>
    <w:rsid w:val="00D07C58"/>
    <w:rsid w:val="00D3197D"/>
    <w:rsid w:val="00D36A9A"/>
    <w:rsid w:val="00D93431"/>
    <w:rsid w:val="00D976A7"/>
    <w:rsid w:val="00DD515A"/>
    <w:rsid w:val="00DE5091"/>
    <w:rsid w:val="00DF5F7F"/>
    <w:rsid w:val="00DF67AB"/>
    <w:rsid w:val="00E002B8"/>
    <w:rsid w:val="00E579BB"/>
    <w:rsid w:val="00E97BD7"/>
    <w:rsid w:val="00EC165F"/>
    <w:rsid w:val="00ED3DF3"/>
    <w:rsid w:val="00ED74EA"/>
    <w:rsid w:val="00EF5550"/>
    <w:rsid w:val="00F27A79"/>
    <w:rsid w:val="00F3074F"/>
    <w:rsid w:val="00F442B5"/>
    <w:rsid w:val="00F53C04"/>
    <w:rsid w:val="00F53C50"/>
    <w:rsid w:val="00F572B1"/>
    <w:rsid w:val="00F63B72"/>
    <w:rsid w:val="00F7010C"/>
    <w:rsid w:val="00F72257"/>
    <w:rsid w:val="00F868A7"/>
    <w:rsid w:val="00F97825"/>
    <w:rsid w:val="00FB0864"/>
    <w:rsid w:val="00FB1020"/>
    <w:rsid w:val="00FB351F"/>
    <w:rsid w:val="00FB6ECD"/>
    <w:rsid w:val="00FB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61D3"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1261D3"/>
    <w:pPr>
      <w:spacing w:line="360" w:lineRule="auto"/>
      <w:ind w:firstLine="720"/>
      <w:jc w:val="both"/>
    </w:pPr>
    <w:rPr>
      <w:sz w:val="24"/>
    </w:rPr>
  </w:style>
  <w:style w:type="paragraph" w:customStyle="1" w:styleId="a4">
    <w:name w:val="Обычный с кр. строкой"/>
    <w:basedOn w:val="a"/>
    <w:rsid w:val="001261D3"/>
    <w:pPr>
      <w:spacing w:after="120" w:line="480" w:lineRule="auto"/>
      <w:ind w:firstLine="720"/>
      <w:jc w:val="both"/>
    </w:pPr>
    <w:rPr>
      <w:rFonts w:ascii="Arial" w:hAnsi="Arial"/>
      <w:sz w:val="24"/>
    </w:rPr>
  </w:style>
  <w:style w:type="paragraph" w:customStyle="1" w:styleId="a5">
    <w:name w:val="Норм. с кр. строкой"/>
    <w:basedOn w:val="a"/>
    <w:rsid w:val="001261D3"/>
    <w:pPr>
      <w:spacing w:line="480" w:lineRule="auto"/>
      <w:ind w:firstLine="709"/>
      <w:jc w:val="both"/>
    </w:pPr>
    <w:rPr>
      <w:sz w:val="24"/>
    </w:rPr>
  </w:style>
  <w:style w:type="paragraph" w:styleId="a6">
    <w:name w:val="header"/>
    <w:basedOn w:val="a"/>
    <w:rsid w:val="001261D3"/>
    <w:pPr>
      <w:tabs>
        <w:tab w:val="center" w:pos="4153"/>
        <w:tab w:val="right" w:pos="8306"/>
      </w:tabs>
    </w:pPr>
  </w:style>
  <w:style w:type="character" w:styleId="a7">
    <w:name w:val="page number"/>
    <w:basedOn w:val="a0"/>
    <w:rsid w:val="001261D3"/>
  </w:style>
  <w:style w:type="paragraph" w:styleId="a8">
    <w:name w:val="footer"/>
    <w:basedOn w:val="a"/>
    <w:rsid w:val="001261D3"/>
    <w:pPr>
      <w:tabs>
        <w:tab w:val="center" w:pos="4153"/>
        <w:tab w:val="right" w:pos="8306"/>
      </w:tabs>
    </w:pPr>
  </w:style>
  <w:style w:type="paragraph" w:styleId="a9">
    <w:name w:val="Body Text Indent"/>
    <w:basedOn w:val="a"/>
    <w:rsid w:val="00221FC3"/>
    <w:pPr>
      <w:ind w:firstLine="720"/>
      <w:jc w:val="both"/>
    </w:pPr>
    <w:rPr>
      <w:b/>
      <w:i/>
      <w:sz w:val="28"/>
    </w:rPr>
  </w:style>
  <w:style w:type="paragraph" w:styleId="aa">
    <w:name w:val="Document Map"/>
    <w:basedOn w:val="a"/>
    <w:semiHidden/>
    <w:rsid w:val="00072DA2"/>
    <w:pPr>
      <w:shd w:val="clear" w:color="auto" w:fill="000080"/>
    </w:pPr>
    <w:rPr>
      <w:rFonts w:ascii="Tahoma" w:hAnsi="Tahoma" w:cs="Tahoma"/>
    </w:rPr>
  </w:style>
  <w:style w:type="paragraph" w:customStyle="1" w:styleId="rmcllxbd">
    <w:name w:val="rmcllxbd"/>
    <w:basedOn w:val="a"/>
    <w:rsid w:val="00C510C8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5;&#1083;&#1072;&#1090;&#1086;&#1085;&#1086;&#1074;&#1072;\&#1047;&#1072;&#1076;&#1072;&#1085;&#1080;&#1077;\&#1047;&#1072;&#1076;&#1072;&#1085;&#1080;&#1077;%202006\VAR10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VAR101.dot</Template>
  <TotalTime>11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образованию</vt:lpstr>
    </vt:vector>
  </TitlesOfParts>
  <Company>Неизвестная Организация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образованию</dc:title>
  <dc:creator>Platonova</dc:creator>
  <cp:lastModifiedBy>Иванова Галина Сергеевна</cp:lastModifiedBy>
  <cp:revision>4</cp:revision>
  <cp:lastPrinted>1997-06-28T09:27:00Z</cp:lastPrinted>
  <dcterms:created xsi:type="dcterms:W3CDTF">2023-04-05T12:03:00Z</dcterms:created>
  <dcterms:modified xsi:type="dcterms:W3CDTF">2023-04-05T19:58:00Z</dcterms:modified>
</cp:coreProperties>
</file>